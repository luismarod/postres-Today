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72" w:rsidRPr="00AE2656" w:rsidRDefault="00AE2656" w:rsidP="00AE2656">
      <w:pPr>
        <w:pStyle w:val="Imagen"/>
        <w:jc w:val="left"/>
        <w:rPr>
          <w:noProof/>
          <w:sz w:val="32"/>
          <w:szCs w:val="32"/>
        </w:rPr>
      </w:pPr>
      <w:r w:rsidRPr="00AE2656">
        <w:rPr>
          <w:noProof/>
          <w:sz w:val="32"/>
          <w:szCs w:val="32"/>
        </w:rPr>
        <w:t>Brownie</w:t>
      </w:r>
      <w:r>
        <w:rPr>
          <w:noProof/>
          <w:sz w:val="32"/>
          <w:szCs w:val="32"/>
        </w:rPr>
        <w:t>s</w:t>
      </w:r>
    </w:p>
    <w:p w:rsidR="00AE2656" w:rsidRDefault="00AE2656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Brownie clásico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Brownie oscuro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Brownie con ron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Brownie de limón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Brownie con maní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Brownie con arequipe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Brownie doble chocolate</w:t>
      </w:r>
    </w:p>
    <w:p w:rsidR="001A6DE8" w:rsidRDefault="001A6DE8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1A6DE8" w:rsidRDefault="001A6DE8" w:rsidP="00AE2656">
      <w:pPr>
        <w:pStyle w:val="Imagen"/>
        <w:jc w:val="left"/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1A6DE8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Pies</w:t>
      </w:r>
    </w:p>
    <w:p w:rsidR="001A6DE8" w:rsidRDefault="001A6DE8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Pie de dulce limón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Pie de piña colada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Cocada de la abuela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Pie de chocolate fudge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Pie de piña para la niña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Pie de parchita tropical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Pie acanelado de manzana</w:t>
      </w:r>
    </w:p>
    <w:p w:rsidR="001A6DE8" w:rsidRDefault="001A6DE8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1A6DE8" w:rsidRPr="001A6DE8" w:rsidRDefault="001A6DE8" w:rsidP="00AE2656">
      <w:pPr>
        <w:pStyle w:val="Imagen"/>
        <w:jc w:val="left"/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1A6DE8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Quesillos</w:t>
      </w:r>
    </w:p>
    <w:p w:rsidR="001A6DE8" w:rsidRDefault="001A6DE8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Quesitorta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Quesillo clásico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Quesillo de piña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Quesillo de coco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Quesillo de parchita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Quesillo de chocolate</w:t>
      </w:r>
    </w:p>
    <w:p w:rsidR="00E61CD9" w:rsidRDefault="00E61CD9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E61CD9" w:rsidRDefault="00E61CD9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647AC4" w:rsidRDefault="00E61CD9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 b a a a b</w:t>
      </w:r>
    </w:p>
    <w:p w:rsidR="00BF47C4" w:rsidRDefault="00BF47C4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bookmarkStart w:id="0" w:name="_GoBack"/>
      <w:bookmarkEnd w:id="0"/>
    </w:p>
    <w:p w:rsidR="00647AC4" w:rsidRPr="008D33C5" w:rsidRDefault="00647AC4" w:rsidP="00AE2656">
      <w:pPr>
        <w:pStyle w:val="Imagen"/>
        <w:jc w:val="left"/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8D33C5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Tortas </w:t>
      </w:r>
    </w:p>
    <w:p w:rsidR="00647AC4" w:rsidRDefault="00647AC4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Troncha toro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moka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Tres leches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Tres leches de oreo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Torta cremosa de limón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Pastel esponja de chocolate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Red velvet con frosting de queso crema</w:t>
      </w:r>
      <w:r>
        <w:rPr>
          <w:rFonts w:ascii="Segoe UI" w:hAnsi="Segoe UI" w:cs="Segoe UI"/>
          <w:color w:val="262626"/>
          <w:sz w:val="21"/>
          <w:szCs w:val="21"/>
        </w:rPr>
        <w:br/>
      </w:r>
      <w:r w:rsidR="00BF06EA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Bizcocho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de zanahoria con frosting de queso crema</w:t>
      </w:r>
    </w:p>
    <w:p w:rsidR="00BF06EA" w:rsidRDefault="00BF06EA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8D33C5" w:rsidRDefault="008D33C5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BF06EA" w:rsidRPr="008D33C5" w:rsidRDefault="008D33C5" w:rsidP="00AE2656">
      <w:pPr>
        <w:pStyle w:val="Imagen"/>
        <w:jc w:val="left"/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8D33C5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Galletas </w:t>
      </w:r>
    </w:p>
    <w:p w:rsidR="008D33C5" w:rsidRDefault="008D33C5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Polvorones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Pasta seca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Acanelados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Besitos de coco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Chocochips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Chocolate chocochips</w:t>
      </w:r>
    </w:p>
    <w:p w:rsidR="008D33C5" w:rsidRDefault="008D33C5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8D33C5" w:rsidRPr="008D33C5" w:rsidRDefault="008D33C5" w:rsidP="00AE2656">
      <w:pPr>
        <w:pStyle w:val="Imagen"/>
        <w:jc w:val="left"/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8D33C5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marquesas</w:t>
      </w:r>
    </w:p>
    <w:p w:rsidR="008D33C5" w:rsidRDefault="008D33C5" w:rsidP="00AE2656">
      <w:pPr>
        <w:pStyle w:val="Imagen"/>
        <w:jc w:val="left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Choco Oreo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Choco Moka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Coco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Maní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Limón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Parchita</w:t>
      </w:r>
    </w:p>
    <w:p w:rsidR="008D33C5" w:rsidRPr="001A6DE8" w:rsidRDefault="008D33C5" w:rsidP="00AE2656">
      <w:pPr>
        <w:pStyle w:val="Imagen"/>
        <w:jc w:val="left"/>
        <w:rPr>
          <w:noProof/>
        </w:rPr>
      </w:pPr>
    </w:p>
    <w:sectPr w:rsidR="008D33C5" w:rsidRPr="001A6DE8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2F4" w:rsidRDefault="000B32F4">
      <w:pPr>
        <w:spacing w:line="240" w:lineRule="auto"/>
      </w:pPr>
      <w:r>
        <w:separator/>
      </w:r>
    </w:p>
  </w:endnote>
  <w:endnote w:type="continuationSeparator" w:id="0">
    <w:p w:rsidR="000B32F4" w:rsidRDefault="000B3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2F4" w:rsidRDefault="000B32F4">
      <w:pPr>
        <w:spacing w:line="240" w:lineRule="auto"/>
      </w:pPr>
      <w:r>
        <w:separator/>
      </w:r>
    </w:p>
  </w:footnote>
  <w:footnote w:type="continuationSeparator" w:id="0">
    <w:p w:rsidR="000B32F4" w:rsidRDefault="000B3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2F"/>
    <w:rsid w:val="000150E9"/>
    <w:rsid w:val="00030E3C"/>
    <w:rsid w:val="0005015F"/>
    <w:rsid w:val="00072D27"/>
    <w:rsid w:val="00083C22"/>
    <w:rsid w:val="00086E87"/>
    <w:rsid w:val="000871A8"/>
    <w:rsid w:val="000A036B"/>
    <w:rsid w:val="000B32F4"/>
    <w:rsid w:val="000D0E4A"/>
    <w:rsid w:val="000F11B9"/>
    <w:rsid w:val="00102341"/>
    <w:rsid w:val="00105960"/>
    <w:rsid w:val="001073CE"/>
    <w:rsid w:val="00121553"/>
    <w:rsid w:val="00131CAB"/>
    <w:rsid w:val="001A6DE8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5E45A4"/>
    <w:rsid w:val="00614CAB"/>
    <w:rsid w:val="00633BC0"/>
    <w:rsid w:val="00647AC4"/>
    <w:rsid w:val="00661DE5"/>
    <w:rsid w:val="006706DE"/>
    <w:rsid w:val="00685110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D33C5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B082F"/>
    <w:rsid w:val="00AC2F58"/>
    <w:rsid w:val="00AE2656"/>
    <w:rsid w:val="00B369B4"/>
    <w:rsid w:val="00B41A33"/>
    <w:rsid w:val="00B53817"/>
    <w:rsid w:val="00B55B7F"/>
    <w:rsid w:val="00B61F85"/>
    <w:rsid w:val="00BA3CC7"/>
    <w:rsid w:val="00BF06EA"/>
    <w:rsid w:val="00BF457D"/>
    <w:rsid w:val="00BF4775"/>
    <w:rsid w:val="00BF47C4"/>
    <w:rsid w:val="00CA0C45"/>
    <w:rsid w:val="00CC3AB0"/>
    <w:rsid w:val="00CC5EE8"/>
    <w:rsid w:val="00CF12AE"/>
    <w:rsid w:val="00D1798D"/>
    <w:rsid w:val="00D902A4"/>
    <w:rsid w:val="00DB2323"/>
    <w:rsid w:val="00DB331E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61CD9"/>
    <w:rsid w:val="00E72A21"/>
    <w:rsid w:val="00E7715A"/>
    <w:rsid w:val="00EB700D"/>
    <w:rsid w:val="00F33B83"/>
    <w:rsid w:val="00F41B42"/>
    <w:rsid w:val="00F54BD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F1C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110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Bienvenido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C55D701-8B1D-4B08-AB2F-6B6ED65E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2020-07-16T02:34:00Z</dcterms:created>
  <dcterms:modified xsi:type="dcterms:W3CDTF">2020-07-22T03:24:00Z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